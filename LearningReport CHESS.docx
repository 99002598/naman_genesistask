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4D8ADA03" w:rsidR="00746D2E" w:rsidRDefault="00243374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48512" behindDoc="0" locked="0" layoutInCell="1" allowOverlap="1" wp14:anchorId="48DC9B2A" wp14:editId="59C3DE29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4879039E">
                <wp:simplePos x="0" y="0"/>
                <wp:positionH relativeFrom="column">
                  <wp:posOffset>574675</wp:posOffset>
                </wp:positionH>
                <wp:positionV relativeFrom="paragraph">
                  <wp:posOffset>-171450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A90C15C" w:rsidR="006F3721" w:rsidRPr="00F40045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6A2D34">
                              <w:rPr>
                                <w:rFonts w:ascii="Arial" w:hAnsi="Arial" w:cs="Arial"/>
                                <w:sz w:val="56"/>
                              </w:rPr>
                              <w:t>SDLC</w:t>
                            </w:r>
                            <w:r w:rsidR="00243374">
                              <w:rPr>
                                <w:rFonts w:ascii="Arial" w:hAnsi="Arial" w:cs="Arial"/>
                                <w:sz w:val="56"/>
                              </w:rPr>
                              <w:t xml:space="preserve"> (CHESS)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.25pt;margin-top:-13.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" filled="f" stroked="f" strokeweight=".5pt">
                <v:textbox>
                  <w:txbxContent>
                    <w:p w14:paraId="48DC9B5B" w14:textId="5A90C15C" w:rsidR="006F3721" w:rsidRPr="00F40045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6A2D34">
                        <w:rPr>
                          <w:rFonts w:ascii="Arial" w:hAnsi="Arial" w:cs="Arial"/>
                          <w:sz w:val="56"/>
                        </w:rPr>
                        <w:t>SDLC</w:t>
                      </w:r>
                      <w:r w:rsidR="00243374">
                        <w:rPr>
                          <w:rFonts w:ascii="Arial" w:hAnsi="Arial" w:cs="Arial"/>
                          <w:sz w:val="56"/>
                        </w:rPr>
                        <w:t xml:space="preserve"> (CHESS)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F2370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B19B6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1DB540FD" w:rsidR="00963DA6" w:rsidRDefault="002006D8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lang w:bidi="ar-SA"/>
        </w:rPr>
        <w:drawing>
          <wp:anchor distT="0" distB="0" distL="114300" distR="114300" simplePos="0" relativeHeight="251664896" behindDoc="0" locked="0" layoutInCell="1" allowOverlap="1" wp14:anchorId="15FE4644" wp14:editId="738ACCF6">
            <wp:simplePos x="0" y="0"/>
            <wp:positionH relativeFrom="column">
              <wp:posOffset>2200275</wp:posOffset>
            </wp:positionH>
            <wp:positionV relativeFrom="paragraph">
              <wp:posOffset>2087880</wp:posOffset>
            </wp:positionV>
            <wp:extent cx="2115185" cy="140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3D34A6F0" w14:textId="3FCB27E5" w:rsidR="00BA0710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461" w:history="1">
            <w:r w:rsidR="00BA0710" w:rsidRPr="001D03C5">
              <w:rPr>
                <w:rStyle w:val="Hyperlink"/>
                <w:noProof/>
              </w:rPr>
              <w:t>Checklist</w:t>
            </w:r>
            <w:r w:rsidR="00BA0710">
              <w:rPr>
                <w:noProof/>
                <w:webHidden/>
              </w:rPr>
              <w:tab/>
            </w:r>
            <w:r w:rsidR="00BA0710">
              <w:rPr>
                <w:noProof/>
                <w:webHidden/>
              </w:rPr>
              <w:fldChar w:fldCharType="begin"/>
            </w:r>
            <w:r w:rsidR="00BA0710">
              <w:rPr>
                <w:noProof/>
                <w:webHidden/>
              </w:rPr>
              <w:instrText xml:space="preserve"> PAGEREF _Toc51401461 \h </w:instrText>
            </w:r>
            <w:r w:rsidR="00BA0710">
              <w:rPr>
                <w:noProof/>
                <w:webHidden/>
              </w:rPr>
            </w:r>
            <w:r w:rsidR="00BA0710">
              <w:rPr>
                <w:noProof/>
                <w:webHidden/>
              </w:rPr>
              <w:fldChar w:fldCharType="separate"/>
            </w:r>
            <w:r w:rsidR="00BA0710">
              <w:rPr>
                <w:noProof/>
                <w:webHidden/>
              </w:rPr>
              <w:t>3</w:t>
            </w:r>
            <w:r w:rsidR="00BA0710">
              <w:rPr>
                <w:noProof/>
                <w:webHidden/>
              </w:rPr>
              <w:fldChar w:fldCharType="end"/>
            </w:r>
          </w:hyperlink>
        </w:p>
        <w:p w14:paraId="27F52AF1" w14:textId="447151F6" w:rsidR="00BA0710" w:rsidRDefault="00BA071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1401462" w:history="1">
            <w:r w:rsidRPr="001D03C5">
              <w:rPr>
                <w:rStyle w:val="Hyperlink"/>
                <w:noProof/>
              </w:rPr>
              <w:t>Activity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2CA8" w14:textId="3A60D44F" w:rsidR="00BA0710" w:rsidRDefault="00BA071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1401463" w:history="1">
            <w:r w:rsidRPr="001D03C5">
              <w:rPr>
                <w:rStyle w:val="Hyperlink"/>
                <w:noProof/>
              </w:rPr>
              <w:t>Activity 1– System/Software 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D8FC" w14:textId="7ACD8169" w:rsidR="00BA0710" w:rsidRDefault="00BA071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1401464" w:history="1">
            <w:r w:rsidRPr="001D03C5">
              <w:rPr>
                <w:rStyle w:val="Hyperlink"/>
                <w:noProof/>
              </w:rPr>
              <w:t>Activity 2 –CI Workflow for 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1EFB" w14:textId="1E085D8D" w:rsidR="00BA0710" w:rsidRDefault="00BA0710">
          <w:pPr>
            <w:pStyle w:val="TOC2"/>
            <w:tabs>
              <w:tab w:val="right" w:leader="dot" w:pos="10160"/>
            </w:tabs>
            <w:rPr>
              <w:rStyle w:val="Hyperlink"/>
              <w:noProof/>
            </w:rPr>
          </w:pPr>
          <w:hyperlink w:anchor="_Toc51401465" w:history="1">
            <w:r w:rsidRPr="001D03C5">
              <w:rPr>
                <w:rStyle w:val="Hyperlink"/>
                <w:noProof/>
              </w:rPr>
              <w:t>Activity 3 – Agile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E55" w14:textId="399D89AD" w:rsidR="00BA0710" w:rsidRDefault="002B50D9" w:rsidP="00BA0710">
          <w:pPr>
            <w:rPr>
              <w:rFonts w:eastAsiaTheme="minorEastAsia"/>
            </w:rPr>
          </w:pPr>
          <w:r>
            <w:rPr>
              <w:rFonts w:eastAsiaTheme="minorEastAsia"/>
            </w:rPr>
            <w:t>CHESS ONLINE APPLICATION                                                                                                                                            5-8</w:t>
          </w:r>
        </w:p>
        <w:p w14:paraId="475AB407" w14:textId="6EAB7DD9" w:rsidR="002B50D9" w:rsidRDefault="002B50D9" w:rsidP="00BA0710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   Requirements                                                                                                                                                                   5</w:t>
          </w:r>
        </w:p>
        <w:p w14:paraId="6CACFD98" w14:textId="5F2B5CC2" w:rsidR="002B50D9" w:rsidRDefault="002B50D9" w:rsidP="002B50D9">
          <w:pPr>
            <w:tabs>
              <w:tab w:val="right" w:pos="10170"/>
            </w:tabs>
            <w:rPr>
              <w:rFonts w:eastAsiaTheme="minorEastAsia"/>
            </w:rPr>
          </w:pPr>
          <w:r>
            <w:rPr>
              <w:rFonts w:eastAsiaTheme="minorEastAsia"/>
            </w:rPr>
            <w:t xml:space="preserve">      Test Plan                                                                                                                                                                            6</w:t>
          </w:r>
          <w:r>
            <w:rPr>
              <w:rFonts w:eastAsiaTheme="minorEastAsia"/>
            </w:rPr>
            <w:tab/>
          </w:r>
        </w:p>
        <w:p w14:paraId="3121BAAE" w14:textId="043B33FA" w:rsidR="002B50D9" w:rsidRDefault="002B50D9" w:rsidP="00BA0710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   UML Diagram                                                                                                                                                                    7</w:t>
          </w:r>
        </w:p>
        <w:p w14:paraId="348B9CEE" w14:textId="150D0AFF" w:rsidR="002B50D9" w:rsidRDefault="002B50D9" w:rsidP="00BA0710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   GITHUB                                                                                                                                                                           8-9</w:t>
          </w:r>
        </w:p>
        <w:p w14:paraId="2F96DC96" w14:textId="72C8B995" w:rsidR="002B50D9" w:rsidRDefault="002B50D9" w:rsidP="00BA0710">
          <w:pPr>
            <w:rPr>
              <w:rFonts w:eastAsiaTheme="minorEastAsia"/>
            </w:rPr>
          </w:pPr>
          <w:r>
            <w:rPr>
              <w:rFonts w:eastAsiaTheme="minorEastAsia"/>
            </w:rPr>
            <w:t>References                                                                                                                                                                            10</w:t>
          </w:r>
        </w:p>
        <w:p w14:paraId="2692C04D" w14:textId="73911BFA" w:rsidR="002B50D9" w:rsidRPr="00BA0710" w:rsidRDefault="002B50D9" w:rsidP="00BA0710">
          <w:pPr>
            <w:rPr>
              <w:rFonts w:eastAsiaTheme="minorEastAsia"/>
            </w:rPr>
          </w:pPr>
        </w:p>
        <w:p w14:paraId="48DC9A96" w14:textId="3A07181B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48DC9AB0" w14:textId="25D24AE4" w:rsidR="00053C2C" w:rsidRDefault="00053C2C" w:rsidP="00053C2C"/>
    <w:p w14:paraId="0F8FDCB4" w14:textId="03F059A6" w:rsidR="00EE4EC2" w:rsidRDefault="00EE4EC2" w:rsidP="00053C2C"/>
    <w:p w14:paraId="36ABDA3F" w14:textId="77777777" w:rsidR="00EE4EC2" w:rsidRDefault="00EE4EC2" w:rsidP="00053C2C"/>
    <w:p w14:paraId="48DC9AB1" w14:textId="73F95FF4" w:rsidR="00053C2C" w:rsidRDefault="00053C2C" w:rsidP="00053C2C"/>
    <w:p w14:paraId="40E2FB0B" w14:textId="77777777" w:rsidR="00A27E85" w:rsidRDefault="00A27E85" w:rsidP="00053C2C"/>
    <w:p w14:paraId="014754D2" w14:textId="38774144" w:rsidR="00B160FF" w:rsidRDefault="00B160FF" w:rsidP="00705561">
      <w:pPr>
        <w:pStyle w:val="Heading1"/>
      </w:pPr>
      <w:bookmarkStart w:id="4" w:name="_Toc51401461"/>
      <w:r>
        <w:t>Checklist</w:t>
      </w:r>
      <w:bookmarkEnd w:id="4"/>
    </w:p>
    <w:p w14:paraId="271379D0" w14:textId="181DAF60" w:rsidR="006235CC" w:rsidRDefault="003A1816" w:rsidP="00F4396F">
      <w:pPr>
        <w:pStyle w:val="ListParagraph"/>
        <w:numPr>
          <w:ilvl w:val="0"/>
          <w:numId w:val="2"/>
        </w:numPr>
      </w:pPr>
      <w:r>
        <w:t>Installation of SW on Phone and Desktop</w:t>
      </w:r>
    </w:p>
    <w:p w14:paraId="45DDB843" w14:textId="1E739104" w:rsidR="003A1816" w:rsidRDefault="003A1816" w:rsidP="00F4396F">
      <w:pPr>
        <w:pStyle w:val="ListParagraph"/>
        <w:numPr>
          <w:ilvl w:val="0"/>
          <w:numId w:val="2"/>
        </w:numPr>
      </w:pPr>
      <w:r>
        <w:t xml:space="preserve">Additional Aspects … </w:t>
      </w:r>
    </w:p>
    <w:p w14:paraId="528F0D09" w14:textId="77777777" w:rsidR="003A1816" w:rsidRPr="00B160FF" w:rsidRDefault="003A1816" w:rsidP="003A1816">
      <w:pPr>
        <w:pStyle w:val="ListParagraph"/>
        <w:ind w:firstLine="0"/>
      </w:pPr>
    </w:p>
    <w:p w14:paraId="48DC9AB2" w14:textId="0B86F540" w:rsidR="00DB5DE8" w:rsidRDefault="003A1816" w:rsidP="00705561">
      <w:pPr>
        <w:pStyle w:val="Heading1"/>
      </w:pPr>
      <w:bookmarkStart w:id="5" w:name="_Toc51401462"/>
      <w:r>
        <w:t>Activity and Tasks</w:t>
      </w:r>
      <w:bookmarkEnd w:id="5"/>
    </w:p>
    <w:p w14:paraId="48DC9AB3" w14:textId="6EFBAE28" w:rsidR="00705561" w:rsidRDefault="00705561" w:rsidP="00705561">
      <w:pPr>
        <w:pStyle w:val="Heading2"/>
      </w:pPr>
      <w:bookmarkStart w:id="6" w:name="_Toc51401463"/>
      <w:r w:rsidRPr="006D034E">
        <w:rPr>
          <w:b/>
          <w:bCs/>
        </w:rPr>
        <w:t xml:space="preserve">Activity </w:t>
      </w:r>
      <w:r w:rsidR="003A1816">
        <w:rPr>
          <w:b/>
          <w:bCs/>
        </w:rPr>
        <w:t>1</w:t>
      </w:r>
      <w:r>
        <w:t xml:space="preserve">– </w:t>
      </w:r>
      <w:r w:rsidR="003A1816">
        <w:t>System/</w:t>
      </w:r>
      <w:proofErr w:type="gramStart"/>
      <w:r w:rsidR="003A1816">
        <w:t>Software  Development</w:t>
      </w:r>
      <w:bookmarkEnd w:id="6"/>
      <w:proofErr w:type="gramEnd"/>
    </w:p>
    <w:p w14:paraId="6BEB790F" w14:textId="567A8DA7" w:rsidR="00476B74" w:rsidRDefault="003A1816" w:rsidP="00F4396F">
      <w:pPr>
        <w:pStyle w:val="ListParagraph"/>
        <w:numPr>
          <w:ilvl w:val="0"/>
          <w:numId w:val="2"/>
        </w:numPr>
      </w:pPr>
      <w:r>
        <w:t>Sub Tasks</w:t>
      </w:r>
    </w:p>
    <w:p w14:paraId="36991D54" w14:textId="1120E2DA" w:rsidR="003A1816" w:rsidRPr="00705561" w:rsidRDefault="003A1816" w:rsidP="00F4396F">
      <w:pPr>
        <w:pStyle w:val="ListParagraph"/>
        <w:numPr>
          <w:ilvl w:val="0"/>
          <w:numId w:val="2"/>
        </w:numPr>
      </w:pPr>
      <w:r>
        <w:t>Complete and Evolve</w:t>
      </w:r>
    </w:p>
    <w:p w14:paraId="48DC9AB7" w14:textId="54F3F027" w:rsidR="00705561" w:rsidRDefault="00705561" w:rsidP="00705561">
      <w:pPr>
        <w:pStyle w:val="Heading2"/>
      </w:pPr>
      <w:bookmarkStart w:id="7" w:name="_Toc51401464"/>
      <w:r w:rsidRPr="006D034E">
        <w:rPr>
          <w:b/>
          <w:bCs/>
        </w:rPr>
        <w:t>Activity 2</w:t>
      </w:r>
      <w:r>
        <w:t xml:space="preserve"> –</w:t>
      </w:r>
      <w:r w:rsidR="00476B74">
        <w:t>CI Workflow for C Programming</w:t>
      </w:r>
      <w:bookmarkEnd w:id="7"/>
      <w:r w:rsidR="00476B74">
        <w:t xml:space="preserve"> </w:t>
      </w:r>
    </w:p>
    <w:p w14:paraId="13E1E157" w14:textId="1A7DD627" w:rsidR="00476B74" w:rsidRDefault="003A1816" w:rsidP="00F4396F">
      <w:pPr>
        <w:pStyle w:val="ListParagraph"/>
        <w:numPr>
          <w:ilvl w:val="0"/>
          <w:numId w:val="2"/>
        </w:numPr>
      </w:pPr>
      <w:r>
        <w:t>Sub Tasks</w:t>
      </w:r>
    </w:p>
    <w:p w14:paraId="688D46DF" w14:textId="3BE57073" w:rsidR="003A1816" w:rsidRPr="00705561" w:rsidRDefault="003A1816" w:rsidP="00F4396F">
      <w:pPr>
        <w:pStyle w:val="ListParagraph"/>
        <w:numPr>
          <w:ilvl w:val="0"/>
          <w:numId w:val="2"/>
        </w:numPr>
      </w:pPr>
      <w:r>
        <w:t>Complete and Evolve</w:t>
      </w:r>
    </w:p>
    <w:p w14:paraId="48DC9AC0" w14:textId="2E453E6E" w:rsidR="00705561" w:rsidRDefault="00705561" w:rsidP="00705561"/>
    <w:p w14:paraId="761E1071" w14:textId="7D2E6688" w:rsidR="008A014B" w:rsidRDefault="008A014B" w:rsidP="008A014B">
      <w:pPr>
        <w:pStyle w:val="Heading2"/>
      </w:pPr>
      <w:bookmarkStart w:id="8" w:name="_Toc51401465"/>
      <w:r>
        <w:rPr>
          <w:b/>
          <w:bCs/>
        </w:rPr>
        <w:t>Activity 3</w:t>
      </w:r>
      <w:r>
        <w:t xml:space="preserve"> – </w:t>
      </w:r>
      <w:r w:rsidR="003A1816">
        <w:t>Agile Aspects</w:t>
      </w:r>
      <w:bookmarkEnd w:id="8"/>
      <w:r>
        <w:t xml:space="preserve"> </w:t>
      </w:r>
    </w:p>
    <w:p w14:paraId="782066B0" w14:textId="5340A5C9" w:rsidR="003A1816" w:rsidRDefault="003A1816" w:rsidP="00F4396F">
      <w:pPr>
        <w:pStyle w:val="ListParagraph"/>
        <w:numPr>
          <w:ilvl w:val="0"/>
          <w:numId w:val="2"/>
        </w:numPr>
      </w:pPr>
      <w:r>
        <w:t xml:space="preserve">….. </w:t>
      </w:r>
    </w:p>
    <w:bookmarkEnd w:id="0"/>
    <w:bookmarkEnd w:id="1"/>
    <w:bookmarkEnd w:id="2"/>
    <w:bookmarkEnd w:id="3"/>
    <w:p w14:paraId="609A23F8" w14:textId="77777777" w:rsidR="003A1816" w:rsidRPr="003A1816" w:rsidRDefault="003A1816" w:rsidP="003A1816">
      <w:pPr>
        <w:pStyle w:val="ListParagraph"/>
        <w:ind w:firstLine="0"/>
      </w:pPr>
    </w:p>
    <w:p w14:paraId="268131C1" w14:textId="2608043D" w:rsidR="7C493704" w:rsidRDefault="7C493704" w:rsidP="7C493704">
      <w:pPr>
        <w:pStyle w:val="ListParagraph"/>
        <w:ind w:firstLine="0"/>
      </w:pPr>
    </w:p>
    <w:p w14:paraId="64DA5CFA" w14:textId="7A427FB3" w:rsidR="7C493704" w:rsidRDefault="7C493704" w:rsidP="7C493704">
      <w:pPr>
        <w:pStyle w:val="ListParagraph"/>
        <w:ind w:firstLine="0"/>
      </w:pPr>
    </w:p>
    <w:p w14:paraId="691AF693" w14:textId="07C0C9E3" w:rsidR="7C493704" w:rsidRDefault="7C493704" w:rsidP="7C493704">
      <w:pPr>
        <w:pStyle w:val="ListParagraph"/>
        <w:ind w:firstLine="0"/>
      </w:pPr>
    </w:p>
    <w:p w14:paraId="789A05E1" w14:textId="6974DAE4" w:rsidR="7C493704" w:rsidRDefault="7C493704" w:rsidP="7C493704">
      <w:pPr>
        <w:pStyle w:val="ListParagraph"/>
        <w:ind w:firstLine="0"/>
      </w:pPr>
    </w:p>
    <w:p w14:paraId="3A05173E" w14:textId="427E9ED4" w:rsidR="7C493704" w:rsidRDefault="7C493704" w:rsidP="7C493704">
      <w:pPr>
        <w:pStyle w:val="ListParagraph"/>
        <w:ind w:firstLine="0"/>
      </w:pPr>
    </w:p>
    <w:p w14:paraId="1A65F139" w14:textId="467314B8" w:rsidR="7C493704" w:rsidRDefault="7C493704" w:rsidP="7C493704">
      <w:pPr>
        <w:pStyle w:val="ListParagraph"/>
        <w:ind w:firstLine="0"/>
      </w:pPr>
    </w:p>
    <w:p w14:paraId="223057BA" w14:textId="2BB34C39" w:rsidR="7C493704" w:rsidRDefault="7C493704" w:rsidP="7C493704">
      <w:pPr>
        <w:pStyle w:val="ListParagraph"/>
        <w:ind w:firstLine="0"/>
      </w:pPr>
    </w:p>
    <w:p w14:paraId="23E7058F" w14:textId="65674620" w:rsidR="7C493704" w:rsidRDefault="7C493704" w:rsidP="7C493704">
      <w:pPr>
        <w:pStyle w:val="ListParagraph"/>
        <w:ind w:firstLine="0"/>
      </w:pPr>
    </w:p>
    <w:p w14:paraId="381D8841" w14:textId="341F6D24" w:rsidR="7C493704" w:rsidRDefault="7C493704" w:rsidP="7C493704">
      <w:pPr>
        <w:pStyle w:val="ListParagraph"/>
        <w:ind w:firstLine="0"/>
      </w:pPr>
    </w:p>
    <w:p w14:paraId="6A0F0486" w14:textId="617286FD" w:rsidR="7C493704" w:rsidRDefault="7C493704" w:rsidP="7C493704">
      <w:pPr>
        <w:pStyle w:val="ListParagraph"/>
        <w:ind w:firstLine="0"/>
      </w:pPr>
    </w:p>
    <w:p w14:paraId="64370ED7" w14:textId="1B96DACD" w:rsidR="7C493704" w:rsidRDefault="7C493704" w:rsidP="7C493704">
      <w:pPr>
        <w:pStyle w:val="ListParagraph"/>
        <w:ind w:firstLine="0"/>
      </w:pPr>
    </w:p>
    <w:p w14:paraId="79F2551B" w14:textId="3AD7611E" w:rsidR="7C493704" w:rsidRDefault="7C493704" w:rsidP="7C493704">
      <w:pPr>
        <w:pStyle w:val="ListParagraph"/>
        <w:ind w:firstLine="0"/>
      </w:pPr>
    </w:p>
    <w:p w14:paraId="194CE1CD" w14:textId="0C5E2674" w:rsidR="7C493704" w:rsidRDefault="7C493704" w:rsidP="7C493704">
      <w:pPr>
        <w:pStyle w:val="ListParagraph"/>
        <w:ind w:firstLine="0"/>
      </w:pPr>
    </w:p>
    <w:p w14:paraId="72E995F1" w14:textId="63307B8D" w:rsidR="7C493704" w:rsidRDefault="7C493704" w:rsidP="7C493704">
      <w:pPr>
        <w:pStyle w:val="ListParagraph"/>
        <w:ind w:firstLine="0"/>
      </w:pPr>
    </w:p>
    <w:p w14:paraId="43D8BFEB" w14:textId="360F7718" w:rsidR="7C493704" w:rsidRDefault="7C493704" w:rsidP="7C493704">
      <w:pPr>
        <w:pStyle w:val="ListParagraph"/>
        <w:ind w:firstLine="0"/>
      </w:pPr>
    </w:p>
    <w:p w14:paraId="61910390" w14:textId="514E4454" w:rsidR="7C493704" w:rsidRDefault="7C493704" w:rsidP="7C493704">
      <w:pPr>
        <w:pStyle w:val="ListParagraph"/>
        <w:ind w:firstLine="0"/>
      </w:pPr>
    </w:p>
    <w:p w14:paraId="1A490BCF" w14:textId="72460994" w:rsidR="7C493704" w:rsidRDefault="7C493704" w:rsidP="7C493704">
      <w:pPr>
        <w:pStyle w:val="ListParagraph"/>
        <w:ind w:firstLine="0"/>
      </w:pPr>
    </w:p>
    <w:p w14:paraId="3E40C1EC" w14:textId="1704A929" w:rsidR="7C493704" w:rsidRDefault="7C493704" w:rsidP="7C493704">
      <w:pPr>
        <w:pStyle w:val="ListParagraph"/>
        <w:ind w:firstLine="0"/>
      </w:pPr>
    </w:p>
    <w:p w14:paraId="3291FE46" w14:textId="42CFEA87" w:rsidR="7C493704" w:rsidRDefault="7C493704" w:rsidP="7C493704">
      <w:pPr>
        <w:pStyle w:val="ListParagraph"/>
        <w:ind w:firstLine="0"/>
      </w:pPr>
    </w:p>
    <w:p w14:paraId="16A8A538" w14:textId="6653E75F" w:rsidR="7C493704" w:rsidRDefault="7C493704" w:rsidP="7C493704">
      <w:pPr>
        <w:pStyle w:val="ListParagraph"/>
        <w:ind w:firstLine="0"/>
      </w:pPr>
    </w:p>
    <w:p w14:paraId="6F5FF193" w14:textId="33EA1D20" w:rsidR="7C493704" w:rsidRDefault="7C493704" w:rsidP="7C493704">
      <w:pPr>
        <w:pStyle w:val="ListParagraph"/>
        <w:ind w:firstLine="0"/>
      </w:pPr>
    </w:p>
    <w:p w14:paraId="71A27700" w14:textId="54906065" w:rsidR="7C493704" w:rsidRDefault="7C493704" w:rsidP="00243374">
      <w:pPr>
        <w:ind w:firstLine="0"/>
      </w:pPr>
    </w:p>
    <w:p w14:paraId="604A3AE3" w14:textId="6A76CFBD" w:rsidR="7C493704" w:rsidRPr="000D611F" w:rsidRDefault="006A2D34" w:rsidP="7C493704">
      <w:pPr>
        <w:pStyle w:val="ListParagraph"/>
        <w:ind w:firstLine="0"/>
        <w:rPr>
          <w:b/>
          <w:sz w:val="40"/>
          <w:szCs w:val="40"/>
        </w:rPr>
      </w:pPr>
      <w:r w:rsidRPr="000D611F">
        <w:rPr>
          <w:b/>
          <w:sz w:val="40"/>
          <w:szCs w:val="40"/>
        </w:rPr>
        <w:t xml:space="preserve">                           ONLINE CHESS APPLICTION</w:t>
      </w:r>
    </w:p>
    <w:p w14:paraId="5B7DD94C" w14:textId="77777777" w:rsidR="006A2D34" w:rsidRDefault="006A2D34" w:rsidP="7C493704">
      <w:pPr>
        <w:pStyle w:val="ListParagraph"/>
        <w:ind w:firstLine="0"/>
        <w:rPr>
          <w:b/>
          <w:sz w:val="32"/>
          <w:szCs w:val="32"/>
        </w:rPr>
      </w:pPr>
    </w:p>
    <w:p w14:paraId="2972EC26" w14:textId="119116AF" w:rsidR="003B2079" w:rsidRDefault="000D611F" w:rsidP="003B2079">
      <w:pPr>
        <w:pStyle w:val="ListParagraph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  <w:r w:rsidR="003B2079">
        <w:rPr>
          <w:b/>
          <w:sz w:val="32"/>
          <w:szCs w:val="32"/>
        </w:rPr>
        <w:t>:</w:t>
      </w:r>
    </w:p>
    <w:p w14:paraId="68D947BE" w14:textId="77777777" w:rsidR="003B2079" w:rsidRPr="003B2079" w:rsidRDefault="003B2079" w:rsidP="003B2079">
      <w:pPr>
        <w:pStyle w:val="ListParagraph"/>
        <w:ind w:firstLine="0"/>
        <w:rPr>
          <w:b/>
          <w:sz w:val="32"/>
          <w:szCs w:val="32"/>
        </w:rPr>
      </w:pPr>
    </w:p>
    <w:p w14:paraId="25B4A53A" w14:textId="19554BC8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Users shall be able to connect via IP address. </w:t>
      </w:r>
    </w:p>
    <w:p w14:paraId="1E337BD6" w14:textId="5461093A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Users shall be able to start a game once two users are connected. </w:t>
      </w:r>
    </w:p>
    <w:p w14:paraId="38228B72" w14:textId="549223E4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Users shall be given the choice of who plays black and white.</w:t>
      </w:r>
    </w:p>
    <w:p w14:paraId="204C71ED" w14:textId="04261414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Each user is to have their pieces start at the bottom of the board on their display.</w:t>
      </w:r>
    </w:p>
    <w:p w14:paraId="2FBB5EF3" w14:textId="39983566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The player playing white is first to move.</w:t>
      </w:r>
    </w:p>
    <w:p w14:paraId="42365F8D" w14:textId="45DA19C1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A player may forfeit at any time during gameplay.</w:t>
      </w:r>
    </w:p>
    <w:p w14:paraId="3AFC84CE" w14:textId="2BD97934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A player must be given a confirm dialog before forfeiting.</w:t>
      </w:r>
    </w:p>
    <w:p w14:paraId="047FB1D9" w14:textId="2BCFC14E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Forfeiting shall end the game immediately.</w:t>
      </w:r>
    </w:p>
    <w:p w14:paraId="31D69199" w14:textId="553B2DD7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The active player shall select a piece by clicking it. </w:t>
      </w:r>
    </w:p>
    <w:p w14:paraId="0F9C642A" w14:textId="18869129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When a piece is selected, all legal moves for that piece are highlighted. </w:t>
      </w:r>
    </w:p>
    <w:p w14:paraId="7DBB60F7" w14:textId="1C9FE3E1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When a piece is selected, the active player may select another piece by clicking it. </w:t>
      </w:r>
    </w:p>
    <w:p w14:paraId="1883EF66" w14:textId="0298A2D8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A selected piece must always belong to the active player.</w:t>
      </w:r>
    </w:p>
    <w:p w14:paraId="1883E5B6" w14:textId="37F8CE3C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The active player shall move the selected piece by clicking on any legal square.</w:t>
      </w:r>
    </w:p>
    <w:p w14:paraId="656C564A" w14:textId="54F1EF3A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The active player shall capture a piece by moving onto a legal square containing an opposing piece.</w:t>
      </w:r>
    </w:p>
    <w:p w14:paraId="08374547" w14:textId="1B0E0ED8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Captured pieces shall be displayed in a captured pieces box. </w:t>
      </w:r>
    </w:p>
    <w:p w14:paraId="4B6979F4" w14:textId="7FB56A75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The inactive player may request to undo the prior move.</w:t>
      </w:r>
    </w:p>
    <w:p w14:paraId="28785238" w14:textId="7F21BD4D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There shall be no more than one undo request per turn. </w:t>
      </w:r>
    </w:p>
    <w:p w14:paraId="2AF6FA3F" w14:textId="0D3451B1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 xml:space="preserve">An undo request shall be ratified by the active player. </w:t>
      </w:r>
    </w:p>
    <w:p w14:paraId="59BCBD1D" w14:textId="79208EBC" w:rsidR="003B2079" w:rsidRPr="003B2079" w:rsidRDefault="003B2079" w:rsidP="00F439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079">
        <w:rPr>
          <w:sz w:val="28"/>
          <w:szCs w:val="28"/>
        </w:rPr>
        <w:t>When an undo request is accepted the game is reverted to the state of the board prior to the request.</w:t>
      </w:r>
    </w:p>
    <w:p w14:paraId="2432978D" w14:textId="72A22F3E" w:rsidR="003B2079" w:rsidRPr="003B2079" w:rsidRDefault="003B2079" w:rsidP="003B2079">
      <w:pPr>
        <w:ind w:left="360" w:firstLine="0"/>
        <w:rPr>
          <w:b/>
          <w:sz w:val="32"/>
          <w:szCs w:val="32"/>
        </w:rPr>
      </w:pPr>
      <w:r>
        <w:rPr>
          <w:sz w:val="28"/>
          <w:szCs w:val="28"/>
        </w:rPr>
        <w:t xml:space="preserve">20. </w:t>
      </w:r>
      <w:r w:rsidRPr="003B2079">
        <w:rPr>
          <w:sz w:val="28"/>
          <w:szCs w:val="28"/>
        </w:rPr>
        <w:t xml:space="preserve">A player shall be able to save a log of the moves at any time. Priority 2 </w:t>
      </w:r>
      <w:r w:rsidRPr="003B2079">
        <w:rPr>
          <w:sz w:val="28"/>
          <w:szCs w:val="28"/>
        </w:rPr>
        <w:cr/>
      </w:r>
    </w:p>
    <w:p w14:paraId="3AD04556" w14:textId="0CB941D6" w:rsidR="00E22797" w:rsidRPr="003B2079" w:rsidRDefault="00E22797" w:rsidP="003B2079">
      <w:pPr>
        <w:ind w:firstLine="0"/>
        <w:rPr>
          <w:b/>
          <w:sz w:val="32"/>
          <w:szCs w:val="32"/>
        </w:rPr>
      </w:pPr>
    </w:p>
    <w:p w14:paraId="6300CA42" w14:textId="2E0955E3" w:rsidR="00E22797" w:rsidRDefault="00E22797" w:rsidP="7C493704">
      <w:pPr>
        <w:pStyle w:val="ListParagraph"/>
        <w:ind w:firstLine="0"/>
        <w:rPr>
          <w:b/>
          <w:sz w:val="32"/>
          <w:szCs w:val="32"/>
        </w:rPr>
      </w:pPr>
    </w:p>
    <w:p w14:paraId="3730A42E" w14:textId="6A63F52A" w:rsidR="00243374" w:rsidRDefault="00243374" w:rsidP="7C493704">
      <w:pPr>
        <w:pStyle w:val="ListParagraph"/>
        <w:ind w:firstLine="0"/>
        <w:rPr>
          <w:b/>
          <w:sz w:val="32"/>
          <w:szCs w:val="32"/>
        </w:rPr>
      </w:pPr>
    </w:p>
    <w:p w14:paraId="17C14E90" w14:textId="2AB0B826" w:rsidR="00243374" w:rsidRDefault="00243374" w:rsidP="7C493704">
      <w:pPr>
        <w:pStyle w:val="ListParagraph"/>
        <w:ind w:firstLine="0"/>
        <w:rPr>
          <w:b/>
          <w:sz w:val="32"/>
          <w:szCs w:val="32"/>
        </w:rPr>
      </w:pPr>
    </w:p>
    <w:p w14:paraId="58955A80" w14:textId="77777777" w:rsidR="00243374" w:rsidRDefault="00243374" w:rsidP="7C493704">
      <w:pPr>
        <w:pStyle w:val="ListParagraph"/>
        <w:ind w:firstLine="0"/>
        <w:rPr>
          <w:b/>
          <w:sz w:val="32"/>
          <w:szCs w:val="32"/>
        </w:rPr>
      </w:pPr>
      <w:bookmarkStart w:id="9" w:name="_GoBack"/>
      <w:bookmarkEnd w:id="9"/>
    </w:p>
    <w:p w14:paraId="5C3FC3F0" w14:textId="46907D3C" w:rsidR="00E22797" w:rsidRPr="00F32ECB" w:rsidRDefault="00E22797" w:rsidP="00F32ECB">
      <w:pPr>
        <w:pStyle w:val="ListParagraph"/>
        <w:ind w:firstLine="0"/>
        <w:rPr>
          <w:b/>
          <w:sz w:val="40"/>
          <w:szCs w:val="40"/>
        </w:rPr>
      </w:pPr>
      <w:r w:rsidRPr="00E22797">
        <w:rPr>
          <w:b/>
          <w:sz w:val="40"/>
          <w:szCs w:val="40"/>
        </w:rPr>
        <w:lastRenderedPageBreak/>
        <w:t xml:space="preserve">                                     TEST PLAN</w:t>
      </w:r>
      <w:r w:rsidR="00F32ECB">
        <w:rPr>
          <w:b/>
          <w:sz w:val="40"/>
          <w:szCs w:val="40"/>
        </w:rPr>
        <w:t xml:space="preserve"> (AGILE)</w:t>
      </w:r>
    </w:p>
    <w:p w14:paraId="154CAFAC" w14:textId="4035A870" w:rsidR="00E22797" w:rsidRPr="00F32ECB" w:rsidRDefault="00F32ECB" w:rsidP="00F32ECB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Pr="00F32ECB">
        <w:rPr>
          <w:b/>
          <w:sz w:val="32"/>
          <w:szCs w:val="32"/>
        </w:rPr>
        <w:t>LOW LEVEL: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559"/>
        <w:gridCol w:w="1843"/>
        <w:gridCol w:w="2126"/>
        <w:gridCol w:w="1714"/>
        <w:gridCol w:w="1760"/>
      </w:tblGrid>
      <w:tr w:rsidR="00E22797" w:rsidRPr="00F32ECB" w14:paraId="55809A1D" w14:textId="77777777" w:rsidTr="00F32ECB">
        <w:tc>
          <w:tcPr>
            <w:tcW w:w="664" w:type="dxa"/>
          </w:tcPr>
          <w:p w14:paraId="0D358625" w14:textId="77777777" w:rsidR="00E22797" w:rsidRPr="00F32ECB" w:rsidRDefault="00E22797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SL </w:t>
            </w:r>
          </w:p>
          <w:p w14:paraId="3B9C4531" w14:textId="7188D7AA" w:rsidR="00E22797" w:rsidRPr="00F32ECB" w:rsidRDefault="008629DD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75173C45" w14:textId="7C4A1B55" w:rsidR="00E22797" w:rsidRPr="00F32ECB" w:rsidRDefault="00E22797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14:paraId="17700A3F" w14:textId="49CBC158" w:rsidR="00E22797" w:rsidRPr="00F32ECB" w:rsidRDefault="00E22797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PRE</w:t>
            </w:r>
            <w:r w:rsidR="008629DD" w:rsidRPr="00F32EC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CONDITIONS</w:t>
            </w:r>
          </w:p>
        </w:tc>
        <w:tc>
          <w:tcPr>
            <w:tcW w:w="2126" w:type="dxa"/>
          </w:tcPr>
          <w:p w14:paraId="5FFD6E2B" w14:textId="0FEEA88B" w:rsidR="00E22797" w:rsidRPr="00F32ECB" w:rsidRDefault="00E22797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EXPECTED </w:t>
            </w:r>
          </w:p>
          <w:p w14:paraId="4045CB02" w14:textId="7B4C0710" w:rsidR="00E22797" w:rsidRPr="00F32ECB" w:rsidRDefault="00E22797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   INPUT</w:t>
            </w:r>
          </w:p>
        </w:tc>
        <w:tc>
          <w:tcPr>
            <w:tcW w:w="1714" w:type="dxa"/>
          </w:tcPr>
          <w:p w14:paraId="289F1372" w14:textId="255D20F7" w:rsidR="00E22797" w:rsidRPr="00F32ECB" w:rsidRDefault="00E22797" w:rsidP="00E22797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EXPECTED </w:t>
            </w:r>
          </w:p>
          <w:p w14:paraId="7F8219F6" w14:textId="5DC3A7A1" w:rsidR="00E22797" w:rsidRPr="00F32ECB" w:rsidRDefault="00E22797" w:rsidP="00E22797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  OUTPUT</w:t>
            </w:r>
          </w:p>
        </w:tc>
        <w:tc>
          <w:tcPr>
            <w:tcW w:w="1760" w:type="dxa"/>
          </w:tcPr>
          <w:p w14:paraId="1C5E1F42" w14:textId="79E0A7FA" w:rsidR="00E22797" w:rsidRPr="00F32ECB" w:rsidRDefault="00E22797" w:rsidP="00E22797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ACTUAL </w:t>
            </w:r>
          </w:p>
          <w:p w14:paraId="5089E770" w14:textId="61E1EB3C" w:rsidR="00E22797" w:rsidRPr="00F32ECB" w:rsidRDefault="00E22797" w:rsidP="00E22797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INPUT</w:t>
            </w:r>
          </w:p>
        </w:tc>
      </w:tr>
      <w:tr w:rsidR="00756EE2" w:rsidRPr="00F32ECB" w14:paraId="763B449C" w14:textId="77777777" w:rsidTr="00F32ECB">
        <w:trPr>
          <w:trHeight w:val="836"/>
        </w:trPr>
        <w:tc>
          <w:tcPr>
            <w:tcW w:w="664" w:type="dxa"/>
          </w:tcPr>
          <w:p w14:paraId="7EEB5E01" w14:textId="6E1D1DE4" w:rsidR="00756EE2" w:rsidRPr="00F32ECB" w:rsidRDefault="00756EE2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1559" w:type="dxa"/>
          </w:tcPr>
          <w:p w14:paraId="2682412E" w14:textId="7A7CABD6" w:rsidR="00756EE2" w:rsidRPr="00F32ECB" w:rsidRDefault="00756EE2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Check that program compiles error free</w:t>
            </w:r>
          </w:p>
        </w:tc>
        <w:tc>
          <w:tcPr>
            <w:tcW w:w="1843" w:type="dxa"/>
          </w:tcPr>
          <w:p w14:paraId="6E0B3C14" w14:textId="36D621E7" w:rsidR="00756EE2" w:rsidRPr="00F32ECB" w:rsidRDefault="00756EE2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Net connectivity is intact</w:t>
            </w:r>
          </w:p>
        </w:tc>
        <w:tc>
          <w:tcPr>
            <w:tcW w:w="2126" w:type="dxa"/>
          </w:tcPr>
          <w:p w14:paraId="400CB836" w14:textId="1039857C" w:rsidR="00756EE2" w:rsidRPr="00F32ECB" w:rsidRDefault="00756EE2" w:rsidP="7C493704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The application should respond for every move</w:t>
            </w:r>
          </w:p>
        </w:tc>
        <w:tc>
          <w:tcPr>
            <w:tcW w:w="1714" w:type="dxa"/>
          </w:tcPr>
          <w:p w14:paraId="4303CDA7" w14:textId="22909F1F" w:rsidR="00756EE2" w:rsidRPr="00F32ECB" w:rsidRDefault="00756EE2" w:rsidP="00E22797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The prog compiled without errors</w:t>
            </w:r>
          </w:p>
        </w:tc>
        <w:tc>
          <w:tcPr>
            <w:tcW w:w="1760" w:type="dxa"/>
          </w:tcPr>
          <w:p w14:paraId="03F557F0" w14:textId="410ACAD5" w:rsidR="00756EE2" w:rsidRPr="00F32ECB" w:rsidRDefault="00756EE2" w:rsidP="00E22797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The prog compiled without errors</w:t>
            </w:r>
          </w:p>
        </w:tc>
      </w:tr>
      <w:tr w:rsidR="008629DD" w:rsidRPr="00F32ECB" w14:paraId="30AD3167" w14:textId="77777777" w:rsidTr="00F32ECB">
        <w:trPr>
          <w:trHeight w:val="890"/>
        </w:trPr>
        <w:tc>
          <w:tcPr>
            <w:tcW w:w="664" w:type="dxa"/>
          </w:tcPr>
          <w:p w14:paraId="2DF1ED90" w14:textId="2A8059F0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1559" w:type="dxa"/>
          </w:tcPr>
          <w:p w14:paraId="35337C5D" w14:textId="1E61385F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Execute the applet</w:t>
            </w:r>
          </w:p>
        </w:tc>
        <w:tc>
          <w:tcPr>
            <w:tcW w:w="1843" w:type="dxa"/>
          </w:tcPr>
          <w:p w14:paraId="1336C777" w14:textId="08635C0D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Give commands for the applet</w:t>
            </w:r>
          </w:p>
        </w:tc>
        <w:tc>
          <w:tcPr>
            <w:tcW w:w="2126" w:type="dxa"/>
          </w:tcPr>
          <w:p w14:paraId="378EE53E" w14:textId="2EC216E0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Give commands for the applet</w:t>
            </w:r>
          </w:p>
        </w:tc>
        <w:tc>
          <w:tcPr>
            <w:tcW w:w="1714" w:type="dxa"/>
          </w:tcPr>
          <w:p w14:paraId="23CF1FBA" w14:textId="4AF72762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Applet displayed</w:t>
            </w:r>
          </w:p>
        </w:tc>
        <w:tc>
          <w:tcPr>
            <w:tcW w:w="1760" w:type="dxa"/>
          </w:tcPr>
          <w:p w14:paraId="7FFD3A29" w14:textId="3FD76472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Applet displayed</w:t>
            </w:r>
          </w:p>
        </w:tc>
      </w:tr>
      <w:tr w:rsidR="008629DD" w:rsidRPr="00F32ECB" w14:paraId="7A549142" w14:textId="77777777" w:rsidTr="00F32ECB">
        <w:tc>
          <w:tcPr>
            <w:tcW w:w="664" w:type="dxa"/>
          </w:tcPr>
          <w:p w14:paraId="7F4D15A7" w14:textId="4DE0BD7D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1559" w:type="dxa"/>
          </w:tcPr>
          <w:p w14:paraId="4B44B4AF" w14:textId="3A4464C4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Check proper ordering </w:t>
            </w:r>
          </w:p>
        </w:tc>
        <w:tc>
          <w:tcPr>
            <w:tcW w:w="1843" w:type="dxa"/>
          </w:tcPr>
          <w:p w14:paraId="25D471B8" w14:textId="6B9DD3CD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All the pieces must be in order</w:t>
            </w:r>
          </w:p>
        </w:tc>
        <w:tc>
          <w:tcPr>
            <w:tcW w:w="2126" w:type="dxa"/>
          </w:tcPr>
          <w:p w14:paraId="621B7902" w14:textId="3283296C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Pieces put in place</w:t>
            </w:r>
          </w:p>
        </w:tc>
        <w:tc>
          <w:tcPr>
            <w:tcW w:w="1714" w:type="dxa"/>
          </w:tcPr>
          <w:p w14:paraId="2A7BD55D" w14:textId="14C16870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Performed</w:t>
            </w:r>
          </w:p>
        </w:tc>
        <w:tc>
          <w:tcPr>
            <w:tcW w:w="1760" w:type="dxa"/>
          </w:tcPr>
          <w:p w14:paraId="52FE2169" w14:textId="0E12A33F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Performed</w:t>
            </w:r>
          </w:p>
        </w:tc>
      </w:tr>
      <w:tr w:rsidR="008629DD" w:rsidRPr="00F32ECB" w14:paraId="05F1D124" w14:textId="77777777" w:rsidTr="00F32ECB">
        <w:trPr>
          <w:trHeight w:val="1141"/>
        </w:trPr>
        <w:tc>
          <w:tcPr>
            <w:tcW w:w="664" w:type="dxa"/>
          </w:tcPr>
          <w:p w14:paraId="64742E89" w14:textId="3701FAAC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1559" w:type="dxa"/>
          </w:tcPr>
          <w:p w14:paraId="582A2CAA" w14:textId="036B0874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Check the movement of pawn</w:t>
            </w:r>
          </w:p>
        </w:tc>
        <w:tc>
          <w:tcPr>
            <w:tcW w:w="1843" w:type="dxa"/>
          </w:tcPr>
          <w:p w14:paraId="65004900" w14:textId="089B3272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Pawn must initially in position</w:t>
            </w:r>
          </w:p>
        </w:tc>
        <w:tc>
          <w:tcPr>
            <w:tcW w:w="2126" w:type="dxa"/>
          </w:tcPr>
          <w:p w14:paraId="56FD7DA2" w14:textId="594A1A83" w:rsidR="008629DD" w:rsidRPr="00F32ECB" w:rsidRDefault="008629DD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Pawn moves two </w:t>
            </w:r>
            <w:r w:rsidR="00F32ECB" w:rsidRPr="00F32ECB">
              <w:rPr>
                <w:rFonts w:asciiTheme="minorHAnsi" w:hAnsiTheme="minorHAnsi" w:cstheme="minorHAnsi"/>
                <w:sz w:val="24"/>
                <w:szCs w:val="24"/>
              </w:rPr>
              <w:t>steps</w:t>
            </w: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if </w:t>
            </w:r>
            <w:r w:rsidR="00F32ECB" w:rsidRPr="00F32ECB">
              <w:rPr>
                <w:rFonts w:asciiTheme="minorHAnsi" w:hAnsiTheme="minorHAnsi" w:cstheme="minorHAnsi"/>
                <w:sz w:val="24"/>
                <w:szCs w:val="24"/>
              </w:rPr>
              <w:t>in initial position or move one step</w:t>
            </w:r>
          </w:p>
        </w:tc>
        <w:tc>
          <w:tcPr>
            <w:tcW w:w="1714" w:type="dxa"/>
          </w:tcPr>
          <w:p w14:paraId="55C99AA0" w14:textId="18DA2FCD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Moved two steps ahead</w:t>
            </w:r>
          </w:p>
        </w:tc>
        <w:tc>
          <w:tcPr>
            <w:tcW w:w="1760" w:type="dxa"/>
          </w:tcPr>
          <w:p w14:paraId="323DBFBF" w14:textId="5137F184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Moved two </w:t>
            </w: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steps</w:t>
            </w: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ahead</w:t>
            </w:r>
          </w:p>
        </w:tc>
      </w:tr>
      <w:tr w:rsidR="008629DD" w:rsidRPr="00F32ECB" w14:paraId="10FDDA9F" w14:textId="77777777" w:rsidTr="00F32ECB">
        <w:tc>
          <w:tcPr>
            <w:tcW w:w="664" w:type="dxa"/>
          </w:tcPr>
          <w:p w14:paraId="46E6D479" w14:textId="15CD9715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1559" w:type="dxa"/>
          </w:tcPr>
          <w:p w14:paraId="20720199" w14:textId="336B2BD5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Check the movement of knight</w:t>
            </w:r>
          </w:p>
        </w:tc>
        <w:tc>
          <w:tcPr>
            <w:tcW w:w="1843" w:type="dxa"/>
          </w:tcPr>
          <w:p w14:paraId="50B403AD" w14:textId="1E35E123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knight</w:t>
            </w: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must initially in position</w:t>
            </w:r>
          </w:p>
        </w:tc>
        <w:tc>
          <w:tcPr>
            <w:tcW w:w="2126" w:type="dxa"/>
          </w:tcPr>
          <w:p w14:paraId="723C999C" w14:textId="0FF12A21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Knight move 2</w:t>
            </w:r>
            <w:r w:rsidRPr="00F32ECB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 xml:space="preserve">1/2 </w:t>
            </w: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steps ahead or back</w:t>
            </w:r>
          </w:p>
          <w:p w14:paraId="24FDED6C" w14:textId="7A7193B6" w:rsidR="00F32ECB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</w:pPr>
          </w:p>
        </w:tc>
        <w:tc>
          <w:tcPr>
            <w:tcW w:w="1714" w:type="dxa"/>
          </w:tcPr>
          <w:p w14:paraId="3C8A1F74" w14:textId="06624533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Moved 1 steps ahead</w:t>
            </w:r>
          </w:p>
        </w:tc>
        <w:tc>
          <w:tcPr>
            <w:tcW w:w="1760" w:type="dxa"/>
          </w:tcPr>
          <w:p w14:paraId="19E5691A" w14:textId="45AA67A2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Illegal move</w:t>
            </w:r>
          </w:p>
        </w:tc>
      </w:tr>
      <w:tr w:rsidR="008629DD" w:rsidRPr="00F32ECB" w14:paraId="7BEF429F" w14:textId="77777777" w:rsidTr="00F32ECB">
        <w:tc>
          <w:tcPr>
            <w:tcW w:w="664" w:type="dxa"/>
          </w:tcPr>
          <w:p w14:paraId="19558232" w14:textId="46EDBF6F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6.</w:t>
            </w:r>
          </w:p>
        </w:tc>
        <w:tc>
          <w:tcPr>
            <w:tcW w:w="1559" w:type="dxa"/>
          </w:tcPr>
          <w:p w14:paraId="00707D54" w14:textId="04D87770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Check the movement of rook</w:t>
            </w:r>
          </w:p>
        </w:tc>
        <w:tc>
          <w:tcPr>
            <w:tcW w:w="1843" w:type="dxa"/>
          </w:tcPr>
          <w:p w14:paraId="7684A5BA" w14:textId="39E6E5DE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Rook moves either vertical or horizontal</w:t>
            </w:r>
          </w:p>
        </w:tc>
        <w:tc>
          <w:tcPr>
            <w:tcW w:w="2126" w:type="dxa"/>
          </w:tcPr>
          <w:p w14:paraId="59D6C2D6" w14:textId="7246870B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Rook is moved five steps vertical</w:t>
            </w:r>
          </w:p>
        </w:tc>
        <w:tc>
          <w:tcPr>
            <w:tcW w:w="1714" w:type="dxa"/>
          </w:tcPr>
          <w:p w14:paraId="1F707677" w14:textId="7B6BBC5F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Moved five steps vertical</w:t>
            </w:r>
          </w:p>
        </w:tc>
        <w:tc>
          <w:tcPr>
            <w:tcW w:w="1760" w:type="dxa"/>
          </w:tcPr>
          <w:p w14:paraId="1EFD7146" w14:textId="62A40AE9" w:rsidR="008629DD" w:rsidRPr="00F32ECB" w:rsidRDefault="00F32ECB" w:rsidP="008629DD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Moved five steps vertical</w:t>
            </w:r>
          </w:p>
        </w:tc>
      </w:tr>
    </w:tbl>
    <w:p w14:paraId="35394FF1" w14:textId="3D3FE8E4" w:rsidR="00E22797" w:rsidRDefault="00E22797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57D658A8" w14:textId="77777777" w:rsidR="00D52E28" w:rsidRPr="00F32ECB" w:rsidRDefault="00D52E28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9C7A5ED" w14:textId="7ED1C2AF" w:rsidR="000D611F" w:rsidRPr="00F32ECB" w:rsidRDefault="00F32ECB" w:rsidP="00F32ECB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HIGH LEVEL: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559"/>
        <w:gridCol w:w="1843"/>
        <w:gridCol w:w="2126"/>
        <w:gridCol w:w="1714"/>
        <w:gridCol w:w="1760"/>
      </w:tblGrid>
      <w:tr w:rsidR="007A5B68" w:rsidRPr="00F32ECB" w14:paraId="55B69FD7" w14:textId="77777777" w:rsidTr="00B62806">
        <w:tc>
          <w:tcPr>
            <w:tcW w:w="664" w:type="dxa"/>
          </w:tcPr>
          <w:p w14:paraId="35C84154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SL </w:t>
            </w:r>
          </w:p>
          <w:p w14:paraId="5E7F0BDB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4AF6B051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14:paraId="74D6F282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PRE-CONDITIONS</w:t>
            </w:r>
          </w:p>
        </w:tc>
        <w:tc>
          <w:tcPr>
            <w:tcW w:w="2126" w:type="dxa"/>
          </w:tcPr>
          <w:p w14:paraId="75225252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EXPECTED </w:t>
            </w:r>
          </w:p>
          <w:p w14:paraId="40BCFF9C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   INPUT</w:t>
            </w:r>
          </w:p>
        </w:tc>
        <w:tc>
          <w:tcPr>
            <w:tcW w:w="1714" w:type="dxa"/>
          </w:tcPr>
          <w:p w14:paraId="2DA6EC33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EXPECTED </w:t>
            </w:r>
          </w:p>
          <w:p w14:paraId="77C022E9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  OUTPUT</w:t>
            </w:r>
          </w:p>
        </w:tc>
        <w:tc>
          <w:tcPr>
            <w:tcW w:w="1760" w:type="dxa"/>
          </w:tcPr>
          <w:p w14:paraId="2108424D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ACTUAL </w:t>
            </w:r>
          </w:p>
          <w:p w14:paraId="54E44EFA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 xml:space="preserve">   INPUT</w:t>
            </w:r>
          </w:p>
        </w:tc>
      </w:tr>
      <w:tr w:rsidR="007A5B68" w:rsidRPr="00F32ECB" w14:paraId="7993D877" w14:textId="77777777" w:rsidTr="00B62806">
        <w:trPr>
          <w:trHeight w:val="836"/>
        </w:trPr>
        <w:tc>
          <w:tcPr>
            <w:tcW w:w="664" w:type="dxa"/>
          </w:tcPr>
          <w:p w14:paraId="5A1EDED5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1559" w:type="dxa"/>
          </w:tcPr>
          <w:p w14:paraId="25D95A9F" w14:textId="77777777" w:rsidR="007A5B68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 the</w:t>
            </w:r>
            <w:r w:rsidR="00D52E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6D578883" w14:textId="4DAD2705" w:rsidR="00D52E2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movement</w:t>
            </w:r>
          </w:p>
        </w:tc>
        <w:tc>
          <w:tcPr>
            <w:tcW w:w="1843" w:type="dxa"/>
          </w:tcPr>
          <w:p w14:paraId="521D0273" w14:textId="54546709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Game already started</w:t>
            </w:r>
          </w:p>
        </w:tc>
        <w:tc>
          <w:tcPr>
            <w:tcW w:w="2126" w:type="dxa"/>
          </w:tcPr>
          <w:p w14:paraId="3DF3CF2B" w14:textId="3A74A10B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Move of rook by the black</w:t>
            </w:r>
          </w:p>
        </w:tc>
        <w:tc>
          <w:tcPr>
            <w:tcW w:w="1714" w:type="dxa"/>
          </w:tcPr>
          <w:p w14:paraId="4D5F72D9" w14:textId="569EDF3B" w:rsidR="00D52E2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White knight killed</w:t>
            </w:r>
          </w:p>
        </w:tc>
        <w:tc>
          <w:tcPr>
            <w:tcW w:w="1760" w:type="dxa"/>
          </w:tcPr>
          <w:p w14:paraId="61C5BA95" w14:textId="319B4ED6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White knight killed</w:t>
            </w:r>
          </w:p>
        </w:tc>
      </w:tr>
      <w:tr w:rsidR="007A5B68" w:rsidRPr="00F32ECB" w14:paraId="48BE5941" w14:textId="77777777" w:rsidTr="00B62806">
        <w:trPr>
          <w:trHeight w:val="890"/>
        </w:trPr>
        <w:tc>
          <w:tcPr>
            <w:tcW w:w="664" w:type="dxa"/>
          </w:tcPr>
          <w:p w14:paraId="37E4547A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1559" w:type="dxa"/>
          </w:tcPr>
          <w:p w14:paraId="4D89A0EA" w14:textId="78246CDB" w:rsidR="00D52E2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Check the total Kills </w:t>
            </w:r>
          </w:p>
        </w:tc>
        <w:tc>
          <w:tcPr>
            <w:tcW w:w="1843" w:type="dxa"/>
          </w:tcPr>
          <w:p w14:paraId="33EF0D9F" w14:textId="2F3148E4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Half-way through the game</w:t>
            </w:r>
          </w:p>
        </w:tc>
        <w:tc>
          <w:tcPr>
            <w:tcW w:w="2126" w:type="dxa"/>
          </w:tcPr>
          <w:p w14:paraId="74EA53B7" w14:textId="1071F71B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White take a move</w:t>
            </w:r>
          </w:p>
        </w:tc>
        <w:tc>
          <w:tcPr>
            <w:tcW w:w="1714" w:type="dxa"/>
          </w:tcPr>
          <w:p w14:paraId="798FE81D" w14:textId="77777777" w:rsidR="00D52E28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White 10 kills</w:t>
            </w:r>
          </w:p>
          <w:p w14:paraId="5C9A9435" w14:textId="0C81FED8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Black 8 kills </w:t>
            </w:r>
          </w:p>
        </w:tc>
        <w:tc>
          <w:tcPr>
            <w:tcW w:w="1760" w:type="dxa"/>
          </w:tcPr>
          <w:p w14:paraId="0C009D03" w14:textId="77777777" w:rsidR="00D52E28" w:rsidRDefault="00D52E28" w:rsidP="00D52E28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White 10 kills</w:t>
            </w:r>
          </w:p>
          <w:p w14:paraId="3134917E" w14:textId="0E9430C5" w:rsidR="007A5B68" w:rsidRPr="00F32ECB" w:rsidRDefault="00D52E28" w:rsidP="00D52E28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Black 8 kills</w:t>
            </w:r>
          </w:p>
        </w:tc>
      </w:tr>
      <w:tr w:rsidR="007A5B68" w:rsidRPr="00F32ECB" w14:paraId="48596FB3" w14:textId="77777777" w:rsidTr="00B62806">
        <w:tc>
          <w:tcPr>
            <w:tcW w:w="664" w:type="dxa"/>
          </w:tcPr>
          <w:p w14:paraId="4972DB38" w14:textId="77777777" w:rsidR="007A5B68" w:rsidRPr="00F32ECB" w:rsidRDefault="007A5B6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32ECB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1559" w:type="dxa"/>
          </w:tcPr>
          <w:p w14:paraId="5650CD8E" w14:textId="76B4CC5C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 for winner</w:t>
            </w:r>
          </w:p>
        </w:tc>
        <w:tc>
          <w:tcPr>
            <w:tcW w:w="1843" w:type="dxa"/>
          </w:tcPr>
          <w:p w14:paraId="74EAB519" w14:textId="35597BB5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Checkmate </w:t>
            </w:r>
          </w:p>
        </w:tc>
        <w:tc>
          <w:tcPr>
            <w:tcW w:w="2126" w:type="dxa"/>
          </w:tcPr>
          <w:p w14:paraId="6B326B3A" w14:textId="188CFAD5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Black takes a move</w:t>
            </w:r>
          </w:p>
        </w:tc>
        <w:tc>
          <w:tcPr>
            <w:tcW w:w="1714" w:type="dxa"/>
          </w:tcPr>
          <w:p w14:paraId="084886AF" w14:textId="1547BAC9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Black wins</w:t>
            </w:r>
          </w:p>
        </w:tc>
        <w:tc>
          <w:tcPr>
            <w:tcW w:w="1760" w:type="dxa"/>
          </w:tcPr>
          <w:p w14:paraId="6163AFBA" w14:textId="38681FC4" w:rsidR="007A5B68" w:rsidRPr="00F32ECB" w:rsidRDefault="00D52E28" w:rsidP="00B62806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Black wins</w:t>
            </w:r>
          </w:p>
        </w:tc>
      </w:tr>
    </w:tbl>
    <w:p w14:paraId="4AEAD347" w14:textId="77777777" w:rsidR="000D611F" w:rsidRDefault="000D611F" w:rsidP="7C493704">
      <w:pPr>
        <w:pStyle w:val="ListParagraph"/>
        <w:ind w:firstLine="0"/>
        <w:rPr>
          <w:b/>
          <w:sz w:val="32"/>
          <w:szCs w:val="32"/>
        </w:rPr>
      </w:pPr>
    </w:p>
    <w:p w14:paraId="2DB81C8B" w14:textId="77777777" w:rsidR="000D611F" w:rsidRDefault="000D611F" w:rsidP="7C493704">
      <w:pPr>
        <w:pStyle w:val="ListParagraph"/>
        <w:ind w:firstLine="0"/>
        <w:rPr>
          <w:b/>
          <w:sz w:val="32"/>
          <w:szCs w:val="32"/>
        </w:rPr>
      </w:pPr>
    </w:p>
    <w:p w14:paraId="0B2BBA7F" w14:textId="77777777" w:rsidR="000D611F" w:rsidRDefault="000D611F" w:rsidP="7C493704">
      <w:pPr>
        <w:pStyle w:val="ListParagraph"/>
        <w:ind w:firstLine="0"/>
        <w:rPr>
          <w:b/>
          <w:sz w:val="32"/>
          <w:szCs w:val="32"/>
        </w:rPr>
      </w:pPr>
    </w:p>
    <w:p w14:paraId="22A5D4F5" w14:textId="6C172ED3" w:rsidR="000D611F" w:rsidRPr="00BA0710" w:rsidRDefault="000D611F" w:rsidP="00BA0710">
      <w:pPr>
        <w:ind w:firstLine="0"/>
        <w:rPr>
          <w:b/>
          <w:sz w:val="32"/>
          <w:szCs w:val="32"/>
        </w:rPr>
      </w:pPr>
    </w:p>
    <w:p w14:paraId="4EE785DB" w14:textId="7E401362" w:rsidR="000D611F" w:rsidRPr="000D611F" w:rsidRDefault="000D611F" w:rsidP="7C493704">
      <w:pPr>
        <w:pStyle w:val="ListParagraph"/>
        <w:ind w:firstLine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Pr="000D611F">
        <w:rPr>
          <w:b/>
          <w:sz w:val="40"/>
          <w:szCs w:val="40"/>
        </w:rPr>
        <w:t>UML DIAGRAM</w:t>
      </w:r>
    </w:p>
    <w:p w14:paraId="23070E02" w14:textId="77777777" w:rsidR="000D611F" w:rsidRPr="000D611F" w:rsidRDefault="000D611F" w:rsidP="7C493704">
      <w:pPr>
        <w:pStyle w:val="ListParagraph"/>
        <w:ind w:firstLine="0"/>
        <w:rPr>
          <w:b/>
          <w:sz w:val="40"/>
          <w:szCs w:val="40"/>
        </w:rPr>
      </w:pPr>
    </w:p>
    <w:p w14:paraId="6DFB1BAF" w14:textId="66CEEAFF" w:rsidR="00BA0710" w:rsidRDefault="000D611F" w:rsidP="7C493704">
      <w:pPr>
        <w:pStyle w:val="ListParagraph"/>
        <w:ind w:firstLine="0"/>
        <w:rPr>
          <w:b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4F29288F" wp14:editId="20570865">
            <wp:extent cx="6457950" cy="5308367"/>
            <wp:effectExtent l="0" t="0" r="0" b="6985"/>
            <wp:docPr id="1" name="Picture 1" descr="Ramakrishna - Chess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akrishna - ChessGa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30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58B8" w14:textId="77777777" w:rsidR="00BA0710" w:rsidRPr="00BA0710" w:rsidRDefault="00BA0710" w:rsidP="00BA0710"/>
    <w:p w14:paraId="26A62A5F" w14:textId="77777777" w:rsidR="00BA0710" w:rsidRPr="00BA0710" w:rsidRDefault="00BA0710" w:rsidP="00BA0710"/>
    <w:p w14:paraId="503BF994" w14:textId="77777777" w:rsidR="00BA0710" w:rsidRPr="00BA0710" w:rsidRDefault="00BA0710" w:rsidP="00BA0710"/>
    <w:p w14:paraId="39DB3510" w14:textId="77777777" w:rsidR="00BA0710" w:rsidRPr="00BA0710" w:rsidRDefault="00BA0710" w:rsidP="00BA0710"/>
    <w:p w14:paraId="2B1A25E2" w14:textId="4C201E86" w:rsidR="00BA0710" w:rsidRDefault="00BA0710" w:rsidP="00BA0710"/>
    <w:p w14:paraId="073FE71B" w14:textId="684B97E1" w:rsidR="000D611F" w:rsidRDefault="00BA0710" w:rsidP="00BA0710">
      <w:pPr>
        <w:tabs>
          <w:tab w:val="left" w:pos="3420"/>
        </w:tabs>
      </w:pPr>
      <w:r>
        <w:tab/>
      </w:r>
    </w:p>
    <w:p w14:paraId="370E71E6" w14:textId="471132C6" w:rsidR="00BA0710" w:rsidRDefault="00BA0710" w:rsidP="00BA0710">
      <w:pPr>
        <w:tabs>
          <w:tab w:val="left" w:pos="3420"/>
        </w:tabs>
      </w:pPr>
    </w:p>
    <w:p w14:paraId="79D5BCCE" w14:textId="3D0F2F8D" w:rsidR="00BA0710" w:rsidRDefault="00BA0710" w:rsidP="00BA0710">
      <w:pPr>
        <w:tabs>
          <w:tab w:val="left" w:pos="3420"/>
        </w:tabs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                    </w:t>
      </w:r>
      <w:r w:rsidRPr="00BA0710">
        <w:rPr>
          <w:b/>
        </w:rPr>
        <w:t xml:space="preserve">  </w:t>
      </w:r>
      <w:r w:rsidRPr="00BA0710">
        <w:rPr>
          <w:b/>
          <w:sz w:val="40"/>
          <w:szCs w:val="40"/>
        </w:rPr>
        <w:t>REFERENCES</w:t>
      </w:r>
    </w:p>
    <w:p w14:paraId="0AA01329" w14:textId="77777777" w:rsidR="00BA0710" w:rsidRDefault="00BA0710" w:rsidP="00BA0710">
      <w:pPr>
        <w:tabs>
          <w:tab w:val="left" w:pos="3420"/>
        </w:tabs>
        <w:rPr>
          <w:b/>
          <w:sz w:val="40"/>
          <w:szCs w:val="40"/>
        </w:rPr>
      </w:pPr>
    </w:p>
    <w:p w14:paraId="6E0E543E" w14:textId="6159E305" w:rsidR="00BA0710" w:rsidRDefault="00BA0710" w:rsidP="00BA0710">
      <w:pPr>
        <w:pStyle w:val="ListParagraph"/>
        <w:numPr>
          <w:ilvl w:val="0"/>
          <w:numId w:val="4"/>
        </w:num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Wikipedia: Chess template/diagrams</w:t>
      </w:r>
    </w:p>
    <w:p w14:paraId="5067226A" w14:textId="1DC3ED96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  <w:hyperlink r:id="rId16" w:history="1">
        <w:r w:rsidRPr="00EB3D03">
          <w:rPr>
            <w:rStyle w:val="Hyperlink"/>
            <w:sz w:val="24"/>
            <w:szCs w:val="24"/>
          </w:rPr>
          <w:t>https://en.wikipedia.org/wiki/Template:Chess_diagram/testcases</w:t>
        </w:r>
      </w:hyperlink>
    </w:p>
    <w:p w14:paraId="0B646ED3" w14:textId="3A976162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</w:p>
    <w:p w14:paraId="591E8E8A" w14:textId="1F9927A0" w:rsidR="00BA0710" w:rsidRDefault="00BA0710" w:rsidP="00BA0710">
      <w:pPr>
        <w:pStyle w:val="ListParagraph"/>
        <w:numPr>
          <w:ilvl w:val="0"/>
          <w:numId w:val="4"/>
        </w:num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Reddit: chess simulator test case</w:t>
      </w:r>
    </w:p>
    <w:p w14:paraId="044F198E" w14:textId="1FCDFDA3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  <w:hyperlink r:id="rId17" w:history="1">
        <w:r w:rsidRPr="00EB3D03">
          <w:rPr>
            <w:rStyle w:val="Hyperlink"/>
            <w:sz w:val="24"/>
            <w:szCs w:val="24"/>
          </w:rPr>
          <w:t>https://www.reddit.com/r/chess/comments/eztufo/chess_simulator_test_cases/</w:t>
        </w:r>
      </w:hyperlink>
    </w:p>
    <w:p w14:paraId="5C7FB13C" w14:textId="31B05242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</w:p>
    <w:p w14:paraId="507D1792" w14:textId="778E89F2" w:rsidR="00BA0710" w:rsidRDefault="00BA0710" w:rsidP="00BA0710">
      <w:pPr>
        <w:pStyle w:val="ListParagraph"/>
        <w:numPr>
          <w:ilvl w:val="0"/>
          <w:numId w:val="4"/>
        </w:num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Students project for chess game board</w:t>
      </w:r>
    </w:p>
    <w:p w14:paraId="69FE2131" w14:textId="05EBD7DC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  <w:hyperlink r:id="rId18" w:history="1">
        <w:r w:rsidRPr="00EB3D03">
          <w:rPr>
            <w:rStyle w:val="Hyperlink"/>
            <w:sz w:val="24"/>
            <w:szCs w:val="24"/>
          </w:rPr>
          <w:t>http://www.studentsproject.in/2015/06/test-case-for-chess-game-document-sample-be-projects.html</w:t>
        </w:r>
      </w:hyperlink>
    </w:p>
    <w:p w14:paraId="16848601" w14:textId="1EE2D34B" w:rsidR="00BA0710" w:rsidRPr="00BA0710" w:rsidRDefault="00BA0710" w:rsidP="00BA0710">
      <w:pPr>
        <w:tabs>
          <w:tab w:val="left" w:pos="3420"/>
        </w:tabs>
        <w:ind w:firstLine="0"/>
        <w:rPr>
          <w:color w:val="1F497D" w:themeColor="text2"/>
          <w:sz w:val="24"/>
          <w:szCs w:val="24"/>
        </w:rPr>
      </w:pPr>
    </w:p>
    <w:p w14:paraId="6A334D30" w14:textId="62866B96" w:rsidR="00BA0710" w:rsidRDefault="00BA0710" w:rsidP="00BA0710">
      <w:pPr>
        <w:pStyle w:val="ListParagraph"/>
        <w:numPr>
          <w:ilvl w:val="0"/>
          <w:numId w:val="4"/>
        </w:num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Creativity chess diagrams</w:t>
      </w:r>
    </w:p>
    <w:p w14:paraId="0E0F3F9C" w14:textId="50383DE8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  <w:hyperlink r:id="rId19" w:history="1">
        <w:r w:rsidRPr="00EB3D03">
          <w:rPr>
            <w:rStyle w:val="Hyperlink"/>
            <w:sz w:val="24"/>
            <w:szCs w:val="24"/>
          </w:rPr>
          <w:t>https://creately.com/diagram/example/im3l3lv02/Chess</w:t>
        </w:r>
      </w:hyperlink>
    </w:p>
    <w:p w14:paraId="126C8439" w14:textId="77777777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</w:p>
    <w:p w14:paraId="2F103561" w14:textId="0C0683C7" w:rsidR="00BA0710" w:rsidRPr="00BA0710" w:rsidRDefault="00BA0710" w:rsidP="00BA0710">
      <w:pPr>
        <w:pStyle w:val="ListParagraph"/>
        <w:numPr>
          <w:ilvl w:val="0"/>
          <w:numId w:val="4"/>
        </w:num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Software requirement specifications for chess By Mayra Aguas</w:t>
      </w:r>
      <w:r w:rsidRPr="00BA0710">
        <w:rPr>
          <w:sz w:val="28"/>
          <w:szCs w:val="28"/>
        </w:rPr>
        <w:t>, Alfred Blackman, George D'Andrea,</w:t>
      </w:r>
      <w:r>
        <w:rPr>
          <w:sz w:val="28"/>
          <w:szCs w:val="28"/>
        </w:rPr>
        <w:t xml:space="preserve"> </w:t>
      </w:r>
      <w:r w:rsidRPr="00BA0710">
        <w:rPr>
          <w:sz w:val="28"/>
          <w:szCs w:val="28"/>
        </w:rPr>
        <w:t>Paul Vu, and Gurvinder Singh.</w:t>
      </w:r>
    </w:p>
    <w:p w14:paraId="1BDC96AB" w14:textId="66495D10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  <w:hyperlink r:id="rId20" w:history="1">
        <w:r w:rsidRPr="00EB3D03">
          <w:rPr>
            <w:rStyle w:val="Hyperlink"/>
            <w:sz w:val="24"/>
            <w:szCs w:val="24"/>
          </w:rPr>
          <w:t>http://www.pages.drexel.edu/~pv42/thebiz/SRS-1.pdf</w:t>
        </w:r>
      </w:hyperlink>
    </w:p>
    <w:p w14:paraId="27840B20" w14:textId="02B9BC09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</w:p>
    <w:p w14:paraId="6329EBB6" w14:textId="06CCDDF9" w:rsidR="00BA0710" w:rsidRDefault="00BA0710" w:rsidP="00BA0710">
      <w:pPr>
        <w:pStyle w:val="ListParagraph"/>
        <w:numPr>
          <w:ilvl w:val="0"/>
          <w:numId w:val="4"/>
        </w:num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>Creativity chess diagrams</w:t>
      </w:r>
    </w:p>
    <w:p w14:paraId="5A44961C" w14:textId="77777777" w:rsid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  <w:hyperlink r:id="rId21" w:history="1">
        <w:r w:rsidRPr="00EB3D03">
          <w:rPr>
            <w:rStyle w:val="Hyperlink"/>
            <w:sz w:val="24"/>
            <w:szCs w:val="24"/>
          </w:rPr>
          <w:t>https://creately.com/diagram/example/im3l3lv02/Chess</w:t>
        </w:r>
      </w:hyperlink>
    </w:p>
    <w:p w14:paraId="2A6F43FE" w14:textId="444BCC9D" w:rsidR="00BA0710" w:rsidRPr="00BA0710" w:rsidRDefault="00BA0710" w:rsidP="00BA0710">
      <w:pPr>
        <w:tabs>
          <w:tab w:val="left" w:pos="3420"/>
        </w:tabs>
        <w:rPr>
          <w:color w:val="1F497D" w:themeColor="text2"/>
          <w:sz w:val="24"/>
          <w:szCs w:val="24"/>
        </w:rPr>
      </w:pPr>
    </w:p>
    <w:p w14:paraId="77F46CED" w14:textId="77777777" w:rsidR="00BA0710" w:rsidRP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</w:p>
    <w:p w14:paraId="1649E13D" w14:textId="77777777" w:rsidR="00BA0710" w:rsidRPr="00BA0710" w:rsidRDefault="00BA0710" w:rsidP="00BA0710">
      <w:pPr>
        <w:pStyle w:val="ListParagraph"/>
        <w:tabs>
          <w:tab w:val="left" w:pos="3420"/>
        </w:tabs>
        <w:ind w:left="1080" w:firstLine="0"/>
        <w:rPr>
          <w:color w:val="1F497D" w:themeColor="text2"/>
          <w:sz w:val="24"/>
          <w:szCs w:val="24"/>
        </w:rPr>
      </w:pPr>
    </w:p>
    <w:sectPr w:rsidR="00BA0710" w:rsidRPr="00BA0710" w:rsidSect="00015E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E0465" w14:textId="77777777" w:rsidR="00C74DB5" w:rsidRDefault="00C74DB5" w:rsidP="006A582B">
      <w:r>
        <w:separator/>
      </w:r>
    </w:p>
  </w:endnote>
  <w:endnote w:type="continuationSeparator" w:id="0">
    <w:p w14:paraId="5317BECF" w14:textId="77777777" w:rsidR="00C74DB5" w:rsidRDefault="00C74DB5" w:rsidP="006A582B">
      <w:r>
        <w:continuationSeparator/>
      </w:r>
    </w:p>
  </w:endnote>
  <w:endnote w:type="continuationNotice" w:id="1">
    <w:p w14:paraId="068F04F4" w14:textId="77777777" w:rsidR="00C74DB5" w:rsidRDefault="00C74D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5747AFA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43374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43374">
                    <w:rPr>
                      <w:b/>
                      <w:bCs/>
                      <w:noProof/>
                      <w:sz w:val="20"/>
                      <w:szCs w:val="20"/>
                    </w:rPr>
                    <w:t>8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F968E" w14:textId="77777777" w:rsidR="00C74DB5" w:rsidRDefault="00C74DB5" w:rsidP="006A582B">
      <w:r>
        <w:separator/>
      </w:r>
    </w:p>
  </w:footnote>
  <w:footnote w:type="continuationSeparator" w:id="0">
    <w:p w14:paraId="7F1D82A3" w14:textId="77777777" w:rsidR="00C74DB5" w:rsidRDefault="00C74DB5" w:rsidP="006A582B">
      <w:r>
        <w:continuationSeparator/>
      </w:r>
    </w:p>
  </w:footnote>
  <w:footnote w:type="continuationNotice" w:id="1">
    <w:p w14:paraId="1905FCB2" w14:textId="77777777" w:rsidR="00C74DB5" w:rsidRDefault="00C74D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366A"/>
    <w:multiLevelType w:val="hybridMultilevel"/>
    <w:tmpl w:val="A09E41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33121"/>
    <w:multiLevelType w:val="hybridMultilevel"/>
    <w:tmpl w:val="C028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611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374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B50D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2079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2D34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56EE2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5B68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9DD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0710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4DB5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52E28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2797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2ECB"/>
    <w:rsid w:val="00F3564E"/>
    <w:rsid w:val="00F36BBE"/>
    <w:rsid w:val="00F424D5"/>
    <w:rsid w:val="00F4396F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55B83D41-B7BC-4AE4-9A10-4E6035AE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BA07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://www.studentsproject.in/2015/06/test-case-for-chess-game-document-sample-be-projects.htm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creately.com/diagram/example/im3l3lv02/Chess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reddit.com/r/chess/comments/eztufo/chess_simulator_test_case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Template:Chess_diagram/testcases" TargetMode="External"/><Relationship Id="rId20" Type="http://schemas.openxmlformats.org/officeDocument/2006/relationships/hyperlink" Target="http://www.pages.drexel.edu/~pv42/thebiz/SRS-1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creately.com/diagram/example/im3l3lv02/Ches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15D6AB-E10A-4D5A-AF66-45AFFB006A8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7CBDCC5-301E-48C4-B894-00A71CE2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106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NAMAN CHOUDHARY</cp:lastModifiedBy>
  <cp:revision>8</cp:revision>
  <cp:lastPrinted>2014-03-29T07:34:00Z</cp:lastPrinted>
  <dcterms:created xsi:type="dcterms:W3CDTF">2020-09-17T16:18:00Z</dcterms:created>
  <dcterms:modified xsi:type="dcterms:W3CDTF">2020-09-19T04:26:00Z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